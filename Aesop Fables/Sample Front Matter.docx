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DE835" w14:textId="77777777" w:rsidR="00EA4CEC" w:rsidRPr="00B844FC" w:rsidRDefault="00E45394" w:rsidP="00E45394">
      <w:pPr>
        <w:pStyle w:val="Heading1"/>
      </w:pPr>
      <w:r>
        <w:t>Sample Front Matter</w:t>
      </w:r>
    </w:p>
    <w:p w14:paraId="4901F186" w14:textId="77777777" w:rsidR="00745526" w:rsidRDefault="00745526" w:rsidP="00745526">
      <w:pPr>
        <w:pStyle w:val="NoSpacing"/>
        <w:rPr>
          <w:lang w:val="en-GB"/>
        </w:rPr>
      </w:pPr>
      <w:r>
        <w:rPr>
          <w:lang w:val="en-GB"/>
        </w:rPr>
        <w:t>[Title of Publication]</w:t>
      </w:r>
    </w:p>
    <w:p w14:paraId="6A9B8B54" w14:textId="77777777" w:rsidR="00E45394" w:rsidRPr="00E45394" w:rsidRDefault="00E45394" w:rsidP="00745526">
      <w:pPr>
        <w:pStyle w:val="NoSpacing"/>
        <w:rPr>
          <w:lang w:val="en-GB"/>
        </w:rPr>
      </w:pPr>
      <w:r w:rsidRPr="00E45394">
        <w:rPr>
          <w:lang w:val="en-GB"/>
        </w:rPr>
        <w:t xml:space="preserve">Published by </w:t>
      </w:r>
      <w:r>
        <w:rPr>
          <w:lang w:val="en-GB"/>
        </w:rPr>
        <w:t>[you, or your publisher/company]</w:t>
      </w:r>
    </w:p>
    <w:p w14:paraId="6C3CF3B3" w14:textId="77777777" w:rsidR="00E45394" w:rsidRDefault="00E45394" w:rsidP="00745526">
      <w:pPr>
        <w:pStyle w:val="NoSpacing"/>
        <w:rPr>
          <w:lang w:val="en-GB"/>
        </w:rPr>
      </w:pPr>
      <w:r>
        <w:rPr>
          <w:lang w:val="en-GB"/>
        </w:rPr>
        <w:t xml:space="preserve">© </w:t>
      </w:r>
      <w:r w:rsidRPr="00E45394">
        <w:rPr>
          <w:lang w:val="en-GB"/>
        </w:rPr>
        <w:t xml:space="preserve">Copyright </w:t>
      </w:r>
      <w:r>
        <w:rPr>
          <w:lang w:val="en-GB"/>
        </w:rPr>
        <w:t>[year], [you, or the copyright holder if not you]</w:t>
      </w:r>
      <w:r w:rsidR="00745526">
        <w:rPr>
          <w:lang w:val="en-GB"/>
        </w:rPr>
        <w:t>, [location]</w:t>
      </w:r>
    </w:p>
    <w:p w14:paraId="795E003A" w14:textId="77777777" w:rsidR="00745526" w:rsidRPr="00E45394" w:rsidRDefault="00745526" w:rsidP="00745526">
      <w:pPr>
        <w:pStyle w:val="NoSpacing"/>
        <w:rPr>
          <w:lang w:val="en-GB"/>
        </w:rPr>
      </w:pPr>
      <w:r>
        <w:rPr>
          <w:lang w:val="en-GB"/>
        </w:rPr>
        <w:t>All rights reserved.</w:t>
      </w:r>
    </w:p>
    <w:p w14:paraId="263BA7FC" w14:textId="77777777" w:rsidR="00E45394" w:rsidRDefault="00E45394" w:rsidP="00745526">
      <w:pPr>
        <w:pStyle w:val="NoSpacing"/>
        <w:rPr>
          <w:lang w:val="en-GB"/>
        </w:rPr>
      </w:pPr>
      <w:r w:rsidRPr="00E45394">
        <w:rPr>
          <w:lang w:val="en-GB"/>
        </w:rPr>
        <w:t xml:space="preserve">Cover by </w:t>
      </w:r>
      <w:r>
        <w:rPr>
          <w:lang w:val="en-GB"/>
        </w:rPr>
        <w:t>[name of cover artist]</w:t>
      </w:r>
    </w:p>
    <w:p w14:paraId="59A82C36" w14:textId="77777777" w:rsidR="00E45394" w:rsidRDefault="00E45394" w:rsidP="00745526">
      <w:pPr>
        <w:pStyle w:val="NoSpacing"/>
        <w:rPr>
          <w:lang w:val="en-GB"/>
        </w:rPr>
      </w:pPr>
      <w:r>
        <w:rPr>
          <w:lang w:val="en-GB"/>
        </w:rPr>
        <w:t>Additional credits if applicable</w:t>
      </w:r>
    </w:p>
    <w:p w14:paraId="23B50044" w14:textId="77777777" w:rsidR="00745526" w:rsidRPr="00745526" w:rsidRDefault="00745526" w:rsidP="00C84C01">
      <w:pPr>
        <w:pStyle w:val="NoSpacing"/>
      </w:pPr>
      <w:r>
        <w:t xml:space="preserve">No part of this publication may be reproduced, or stored in a retrieval system, or transmitted in any form or by any means, mechanical, recording or otherwise, without the express </w:t>
      </w:r>
      <w:r w:rsidR="00C84C01">
        <w:t>written permission of the copyright holder.</w:t>
      </w:r>
    </w:p>
    <w:p w14:paraId="71D7F2B6" w14:textId="77777777" w:rsidR="00E45394" w:rsidRDefault="00E45394" w:rsidP="00745526">
      <w:pPr>
        <w:pStyle w:val="NoSpacing"/>
        <w:rPr>
          <w:lang w:val="en-GB"/>
        </w:rPr>
      </w:pPr>
      <w:r w:rsidRPr="00E45394">
        <w:rPr>
          <w:lang w:val="en-GB"/>
        </w:rPr>
        <w:t>ISBN: XXXXXXXXXXXXX</w:t>
      </w:r>
    </w:p>
    <w:p w14:paraId="4A20B85B" w14:textId="780A9355" w:rsidR="00750D27" w:rsidRPr="00750D27" w:rsidRDefault="00750D27" w:rsidP="00750D27">
      <w:r>
        <w:t>Dedication:</w:t>
      </w:r>
      <w:bookmarkStart w:id="0" w:name="_GoBack"/>
      <w:bookmarkEnd w:id="0"/>
      <w:r>
        <w:t xml:space="preserve"> For my [loved one(s) | thing | memory]</w:t>
      </w:r>
    </w:p>
    <w:p w14:paraId="0487314C" w14:textId="77777777" w:rsidR="00EA4CEC" w:rsidRDefault="00EA4CEC" w:rsidP="00384DF0">
      <w:pPr>
        <w:rPr>
          <w:rFonts w:hint="eastAsia"/>
        </w:rPr>
      </w:pPr>
    </w:p>
    <w:sectPr w:rsidR="00EA4CEC" w:rsidSect="00CA147C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02E93" w14:textId="77777777" w:rsidR="00745526" w:rsidRDefault="00745526" w:rsidP="0025285E">
      <w:pPr>
        <w:spacing w:before="0"/>
        <w:rPr>
          <w:rFonts w:hint="eastAsia"/>
        </w:rPr>
      </w:pPr>
      <w:r>
        <w:separator/>
      </w:r>
    </w:p>
  </w:endnote>
  <w:endnote w:type="continuationSeparator" w:id="0">
    <w:p w14:paraId="0F088A57" w14:textId="77777777" w:rsidR="00745526" w:rsidRDefault="00745526" w:rsidP="0025285E">
      <w:pPr>
        <w:spacing w:before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Geneva"/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AE9C7" w14:textId="77777777" w:rsidR="00745526" w:rsidRDefault="00745526" w:rsidP="0025285E">
      <w:pPr>
        <w:spacing w:before="0"/>
        <w:rPr>
          <w:rFonts w:hint="eastAsia"/>
        </w:rPr>
      </w:pPr>
      <w:r>
        <w:separator/>
      </w:r>
    </w:p>
  </w:footnote>
  <w:footnote w:type="continuationSeparator" w:id="0">
    <w:p w14:paraId="61074FD6" w14:textId="77777777" w:rsidR="00745526" w:rsidRDefault="00745526" w:rsidP="0025285E">
      <w:pPr>
        <w:spacing w:before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2A02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0548A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F8AB6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2B0A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57636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B884C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A9CD5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801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4E27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194C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B96D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A47062"/>
    <w:multiLevelType w:val="hybridMultilevel"/>
    <w:tmpl w:val="BB3C829A"/>
    <w:lvl w:ilvl="0" w:tplc="BCBACCB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94"/>
    <w:rsid w:val="0000408A"/>
    <w:rsid w:val="000D2AFB"/>
    <w:rsid w:val="0025285E"/>
    <w:rsid w:val="00277283"/>
    <w:rsid w:val="00384DF0"/>
    <w:rsid w:val="003E677B"/>
    <w:rsid w:val="00403121"/>
    <w:rsid w:val="00546138"/>
    <w:rsid w:val="00602D29"/>
    <w:rsid w:val="00652362"/>
    <w:rsid w:val="00662147"/>
    <w:rsid w:val="00700B76"/>
    <w:rsid w:val="0072600E"/>
    <w:rsid w:val="00745526"/>
    <w:rsid w:val="00750D27"/>
    <w:rsid w:val="00784520"/>
    <w:rsid w:val="00830613"/>
    <w:rsid w:val="00A103A9"/>
    <w:rsid w:val="00B844FC"/>
    <w:rsid w:val="00BB131B"/>
    <w:rsid w:val="00C84C01"/>
    <w:rsid w:val="00CA147C"/>
    <w:rsid w:val="00D470DF"/>
    <w:rsid w:val="00DA3BEA"/>
    <w:rsid w:val="00DD3764"/>
    <w:rsid w:val="00E11196"/>
    <w:rsid w:val="00E45394"/>
    <w:rsid w:val="00E907EF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E9D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EA"/>
    <w:pPr>
      <w:spacing w:before="240"/>
      <w:ind w:firstLine="864"/>
    </w:pPr>
  </w:style>
  <w:style w:type="paragraph" w:styleId="Heading1">
    <w:name w:val="heading 1"/>
    <w:next w:val="Normal"/>
    <w:link w:val="Heading1Char"/>
    <w:uiPriority w:val="9"/>
    <w:qFormat/>
    <w:rsid w:val="00602D29"/>
    <w:pPr>
      <w:keepNext/>
      <w:keepLines/>
      <w:pageBreakBefore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02D29"/>
    <w:pPr>
      <w:spacing w:before="20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5285E"/>
    <w:pPr>
      <w:spacing w:before="120" w:after="240"/>
      <w:jc w:val="center"/>
      <w:outlineLvl w:val="2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D2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2D2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285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aliases w:val="image paragraph"/>
    <w:next w:val="Normal"/>
    <w:uiPriority w:val="1"/>
    <w:qFormat/>
    <w:rsid w:val="0025285E"/>
    <w:pPr>
      <w:spacing w:before="240" w:after="240"/>
      <w:jc w:val="center"/>
    </w:pPr>
  </w:style>
  <w:style w:type="paragraph" w:styleId="ListParagraph">
    <w:name w:val="List Paragraph"/>
    <w:basedOn w:val="Normal"/>
    <w:uiPriority w:val="34"/>
    <w:qFormat/>
    <w:rsid w:val="00E907EF"/>
    <w:pPr>
      <w:numPr>
        <w:numId w:val="1"/>
      </w:numPr>
      <w:ind w:left="720" w:firstLine="0"/>
      <w:contextualSpacing/>
    </w:pPr>
  </w:style>
  <w:style w:type="paragraph" w:styleId="Quote">
    <w:name w:val="Quote"/>
    <w:next w:val="Normal"/>
    <w:link w:val="QuoteChar"/>
    <w:uiPriority w:val="29"/>
    <w:qFormat/>
    <w:rsid w:val="0025285E"/>
    <w:pPr>
      <w:spacing w:before="240" w:after="24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285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700B76"/>
    <w:rPr>
      <w:b/>
      <w:bCs/>
    </w:rPr>
  </w:style>
  <w:style w:type="character" w:styleId="Emphasis">
    <w:name w:val="Emphasis"/>
    <w:basedOn w:val="DefaultParagraphFont"/>
    <w:uiPriority w:val="20"/>
    <w:qFormat/>
    <w:rsid w:val="00700B76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25285E"/>
    <w:pPr>
      <w:spacing w:before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5285E"/>
  </w:style>
  <w:style w:type="character" w:styleId="EndnoteReference">
    <w:name w:val="endnote reference"/>
    <w:basedOn w:val="DefaultParagraphFont"/>
    <w:uiPriority w:val="99"/>
    <w:unhideWhenUsed/>
    <w:rsid w:val="0025285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EA"/>
    <w:pPr>
      <w:spacing w:before="240"/>
      <w:ind w:firstLine="864"/>
    </w:pPr>
  </w:style>
  <w:style w:type="paragraph" w:styleId="Heading1">
    <w:name w:val="heading 1"/>
    <w:next w:val="Normal"/>
    <w:link w:val="Heading1Char"/>
    <w:uiPriority w:val="9"/>
    <w:qFormat/>
    <w:rsid w:val="00602D29"/>
    <w:pPr>
      <w:keepNext/>
      <w:keepLines/>
      <w:pageBreakBefore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02D29"/>
    <w:pPr>
      <w:spacing w:before="20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5285E"/>
    <w:pPr>
      <w:spacing w:before="120" w:after="240"/>
      <w:jc w:val="center"/>
      <w:outlineLvl w:val="2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D2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2D2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285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aliases w:val="image paragraph"/>
    <w:next w:val="Normal"/>
    <w:uiPriority w:val="1"/>
    <w:qFormat/>
    <w:rsid w:val="0025285E"/>
    <w:pPr>
      <w:spacing w:before="240" w:after="240"/>
      <w:jc w:val="center"/>
    </w:pPr>
  </w:style>
  <w:style w:type="paragraph" w:styleId="ListParagraph">
    <w:name w:val="List Paragraph"/>
    <w:basedOn w:val="Normal"/>
    <w:uiPriority w:val="34"/>
    <w:qFormat/>
    <w:rsid w:val="00E907EF"/>
    <w:pPr>
      <w:numPr>
        <w:numId w:val="1"/>
      </w:numPr>
      <w:ind w:left="720" w:firstLine="0"/>
      <w:contextualSpacing/>
    </w:pPr>
  </w:style>
  <w:style w:type="paragraph" w:styleId="Quote">
    <w:name w:val="Quote"/>
    <w:next w:val="Normal"/>
    <w:link w:val="QuoteChar"/>
    <w:uiPriority w:val="29"/>
    <w:qFormat/>
    <w:rsid w:val="0025285E"/>
    <w:pPr>
      <w:spacing w:before="240" w:after="24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285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700B76"/>
    <w:rPr>
      <w:b/>
      <w:bCs/>
    </w:rPr>
  </w:style>
  <w:style w:type="character" w:styleId="Emphasis">
    <w:name w:val="Emphasis"/>
    <w:basedOn w:val="DefaultParagraphFont"/>
    <w:uiPriority w:val="20"/>
    <w:qFormat/>
    <w:rsid w:val="00700B76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25285E"/>
    <w:pPr>
      <w:spacing w:before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5285E"/>
  </w:style>
  <w:style w:type="character" w:styleId="EndnoteReference">
    <w:name w:val="endnote reference"/>
    <w:basedOn w:val="DefaultParagraphFont"/>
    <w:uiPriority w:val="99"/>
    <w:unhideWhenUsed/>
    <w:rsid w:val="002528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rmer:Library:Application%20Support:Microsoft:Office:User%20Templates:My%20Templates:blank%20for%20E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A2311-2386-4540-B3DB-CA123AAF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for EPUB.dotx</Template>
  <TotalTime>18</TotalTime>
  <Pages>1</Pages>
  <Words>81</Words>
  <Characters>464</Characters>
  <Application>Microsoft Macintosh Word</Application>
  <DocSecurity>0</DocSecurity>
  <Lines>3</Lines>
  <Paragraphs>1</Paragraphs>
  <ScaleCrop>false</ScaleCrop>
  <Company>Adobe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Harmer</dc:creator>
  <cp:keywords/>
  <dc:description/>
  <cp:lastModifiedBy>Tony Harmer</cp:lastModifiedBy>
  <cp:revision>3</cp:revision>
  <dcterms:created xsi:type="dcterms:W3CDTF">2014-09-13T23:09:00Z</dcterms:created>
  <dcterms:modified xsi:type="dcterms:W3CDTF">2014-09-13T23:50:00Z</dcterms:modified>
</cp:coreProperties>
</file>